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应用商店介绍页面相关文案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三秒钟找到想要找的人。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人脸搜索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一键找人更轻松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个性盯脸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零距离关注感兴趣的人</w:t>
      </w:r>
    </w:p>
    <w:p>
      <w:pPr>
        <w:numPr>
          <w:ilvl w:val="0"/>
          <w:numId w:val="1"/>
        </w:numPr>
        <w:tabs>
          <w:tab w:val="clear" w:pos="312"/>
        </w:tabs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快速问答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让找人更高效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left" w:pos="3328"/>
        </w:tabs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贴心提醒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不再错过TA的实时动态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2BBCE"/>
    <w:multiLevelType w:val="singleLevel"/>
    <w:tmpl w:val="3D72BBC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93D50"/>
    <w:rsid w:val="1B893D5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2018-06-13T09:35:00Z</dcterms:created>
  <dc:creator>断虹霁雨中等待(*^◎^*)</dc:creator>
  <cp:lastModifiedBy>断虹霁雨中等待(*^◎^*)</cp:lastModifiedBy>
  <dcterms:modified xsi:type="dcterms:W3CDTF">2018-06-13T09:37:27Z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