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有朋友在脸搜悄悄关注了你，看看</w:t>
      </w:r>
      <w:r>
        <w:rPr>
          <w:rFonts w:hint="eastAsia"/>
          <w:lang w:val="en-US" w:eastAsia="zh-CN"/>
        </w:rPr>
        <w:t>TA</w:t>
      </w:r>
      <w:r>
        <w:rPr>
          <w:rFonts w:hint="eastAsia"/>
          <w:lang w:eastAsia="zh-CN"/>
        </w:rPr>
        <w:t>是谁？详情猛戳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t.cn/RmnxKoO 回T退订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有异性好友在脸搜上对你表白了，看看</w:t>
      </w:r>
      <w:r>
        <w:rPr>
          <w:rFonts w:hint="eastAsia"/>
          <w:lang w:val="en-US" w:eastAsia="zh-CN"/>
        </w:rPr>
        <w:t>TA是谁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t.cn/RmnxKoO 回T退订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一位异性好友在脸搜晒了一张你的照片，并留言“好想快点找到你。”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点击查看t.cn/RmnxKoO 回T退订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一位异性好友在脸搜发布了你的照片，表示很喜欢你，并急需你的联系方式，快去看看TA是谁t.cn/RmnxKoO 回T退订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脱单的机会来</w:t>
      </w:r>
      <w:bookmarkStart w:id="0" w:name="_GoBack"/>
      <w:bookmarkEnd w:id="0"/>
      <w:r>
        <w:rPr>
          <w:rFonts w:hint="eastAsia"/>
          <w:lang w:val="en-US" w:eastAsia="zh-CN"/>
        </w:rPr>
        <w:t>了，有3位异性好友在脸搜对你匿名表白了，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点击查看t.cn/RmnxKoO 回T退订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有好友在脸搜发布了有关你的问答，并说“感情总是很奇妙。”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点击查看t.cn/RmnxKoO 回T退订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FCD1"/>
    <w:multiLevelType w:val="singleLevel"/>
    <w:tmpl w:val="0BC9FC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07A1D"/>
    <w:rsid w:val="27407A1D"/>
    <w:rsid w:val="687020AF"/>
    <w:rsid w:val="6D535020"/>
    <w:rsid w:val="6E0200E6"/>
    <w:rsid w:val="6F1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2018-05-09T06:59:00Z</dcterms:created>
  <dc:creator>断虹霁雨中等待(*^◎^*)</dc:creator>
  <cp:lastModifiedBy>断虹霁雨中等待(*^◎^*)</cp:lastModifiedBy>
  <dcterms:modified xsi:type="dcterms:W3CDTF">2018-06-08T07:37:03Z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