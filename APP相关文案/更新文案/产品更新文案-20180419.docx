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产品更新文案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lang w:eastAsia="zh-CN"/>
        </w:rPr>
        <w:t>——</w:t>
      </w:r>
      <w:r>
        <w:rPr>
          <w:rFonts w:hint="eastAsia"/>
          <w:lang w:val="en-US" w:eastAsia="zh-CN"/>
        </w:rPr>
        <w:t>20180419</w:t>
      </w:r>
    </w:p>
    <w:p>
      <w:pPr>
        <w:rPr>
          <w:rFonts w:hint="eastAsia"/>
          <w:b/>
          <w:bCs/>
          <w:lang w:eastAsia="zh-CN"/>
        </w:rPr>
      </w:pPr>
      <w:bookmarkStart w:id="0" w:name="_GoBack"/>
      <w:bookmarkEnd w:id="0"/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版本：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eastAsia="zh-CN"/>
        </w:rPr>
        <w:t>智能人脸</w:t>
      </w:r>
      <w:r>
        <w:rPr>
          <w:rFonts w:hint="eastAsia" w:ascii="华文楷体" w:hAnsi="华文楷体" w:eastAsia="华文楷体" w:cs="华文楷体"/>
          <w:sz w:val="21"/>
          <w:szCs w:val="21"/>
        </w:rPr>
        <w:t>搜索，从“新”开始！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9" w:lineRule="atLeast"/>
        <w:ind w:left="0" w:right="0" w:firstLine="0"/>
        <w:jc w:val="both"/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程序猿、攻城狮不舍昼夜，每天对着键盘啪！啪！啪！终于搞好了一个新版本。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本次更新：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1.首页更新，搜索更方便快捷，体验更流畅。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2.新增功能，趣味明星脸测试、王者荣耀英雄化身大比拼。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3.个性推荐，个性新动态推荐，更懂你最爱的“颜”。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4.全新问答，新增问答功能，汲取全民智慧，再也不怕搜不到想要的结果。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5.优化体验，搜索精准度提升、页面优化、修复了一些小bug.....</w:t>
      </w: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</w:p>
    <w:p>
      <w:pP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</w:pPr>
      <w:r>
        <w:rPr>
          <w:rFonts w:hint="eastAsia" w:ascii="华文楷体" w:hAnsi="华文楷体" w:eastAsia="华文楷体" w:cs="华文楷体"/>
          <w:sz w:val="21"/>
          <w:szCs w:val="21"/>
          <w:lang w:val="en-US" w:eastAsia="zh-CN"/>
        </w:rPr>
        <w:t>想吐槽可以随时在微信公众号、微博呼叫我们，您的声音就是我们不断前进的动力！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765E6"/>
    <w:rsid w:val="13992DEC"/>
    <w:rsid w:val="3DE765E6"/>
    <w:rsid w:val="6D535020"/>
    <w:rsid w:val="7D9C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2018-04-19T06:35:00Z</dcterms:created>
  <dc:creator>Administrator</dc:creator>
  <cp:lastModifiedBy>Administrator</cp:lastModifiedBy>
  <dcterms:modified xsi:type="dcterms:W3CDTF">2018-04-19T07:10:45Z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