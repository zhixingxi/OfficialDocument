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脸搜—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人脸识别，智能人脸搜索神器！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【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找人，用人脸搜索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脸搜APP，为满足用户移动端智能人物搜索打造，一张照片，挖掘用户的六度人脉关系，轻松搜索查看人物相关信息。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 xml:space="preserve">生活兴趣圈子狭窄，职场社交难遇大咖？  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——用脸搜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偶遇艳遇暗恋明恋，单身人士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 xml:space="preserve">匿名表白？  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——用脸搜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 xml:space="preserve">丰富个人网络资讯，建立专属人物百科？  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——用脸搜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情感诱惑层出不穷，排查感情背叛出轨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 xml:space="preserve">？  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——用脸搜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追星大军前仆后继，关注偶像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实时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动态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 xml:space="preserve">？  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——用脸搜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0"/>
          <w:szCs w:val="20"/>
          <w:lang w:val="en-US" w:eastAsia="zh-CN" w:bidi="ar"/>
        </w:rPr>
        <w:t>【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人脸搜索，酷炫功能</w:t>
      </w:r>
      <w:r>
        <w:rPr>
          <w:rFonts w:hint="eastAsia" w:ascii="华文楷体" w:hAnsi="华文楷体" w:eastAsia="华文楷体" w:cs="华文楷体"/>
          <w:kern w:val="0"/>
          <w:sz w:val="20"/>
          <w:szCs w:val="20"/>
          <w:lang w:val="en-US" w:eastAsia="zh-CN" w:bidi="ar"/>
        </w:rPr>
        <w:t>】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15"/>
          <w:szCs w:val="15"/>
          <w:lang w:val="en-US" w:eastAsia="zh-CN" w:bidi="ar"/>
        </w:rPr>
        <w:t>▷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人脸搜索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人脸识别，智能搜索；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13"/>
          <w:szCs w:val="13"/>
          <w:lang w:val="en-US" w:eastAsia="zh-CN" w:bidi="ar"/>
        </w:rPr>
        <w:t>▷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专属标签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智能精准匹配，个性化标签，建立专属人物百科，助力全方位人脉拓展。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15"/>
          <w:szCs w:val="15"/>
          <w:lang w:val="en-US" w:eastAsia="zh-CN" w:bidi="ar"/>
        </w:rPr>
        <w:t>▷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精彩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密探：问答互动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不论是脑洞大开，还是乐于助人，总有你的“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用武之地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15"/>
          <w:szCs w:val="15"/>
          <w:lang w:val="en-US" w:eastAsia="zh-CN" w:bidi="ar"/>
        </w:rPr>
        <w:t>▷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便捷留言：贴心留言板，可匿名留言，堪称脱单神助攻！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15"/>
          <w:szCs w:val="15"/>
          <w:lang w:val="en-US" w:eastAsia="zh-CN" w:bidi="ar"/>
        </w:rPr>
        <w:t>▷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消息管</w:t>
      </w:r>
      <w:bookmarkStart w:id="0" w:name="_GoBack"/>
      <w:bookmarkEnd w:id="0"/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理：系统化消息管理，互动推送消息实时查看。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丰富同框关系，趣味测试，添加印象标签，更多出色功能等你体验。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-----脸搜，更懂人的智能人脸搜索引擎-----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脸搜，摒弃寻人找人、拓展人脉的繁琐，一张人脸照片，即可走近TA的世界！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-----总有一种方式联系我-----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有任何意见或建议，可以通过以下方式联系我们：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微信：脸搜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微博：@脸搜APP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电话：400-820-5310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E3963"/>
    <w:rsid w:val="10AE3963"/>
    <w:rsid w:val="43102C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2018-05-31T01:29:00Z</dcterms:created>
  <dc:creator>断虹霁雨中等待(*^◎^*)</dc:creator>
  <cp:lastModifiedBy>断虹霁雨中等待(*^◎^*)</cp:lastModifiedBy>
  <dcterms:modified xsi:type="dcterms:W3CDTF">2018-05-31T04:02:13Z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