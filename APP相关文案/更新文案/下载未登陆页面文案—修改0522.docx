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人脸搜索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上传一张正脸照片，智能人脸识别，一键获取丰富的人物信息。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第一印象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在一张照片中添加你对</w:t>
      </w:r>
      <w:r>
        <w:rPr>
          <w:rFonts w:hint="eastAsia"/>
          <w:lang w:val="en-US" w:eastAsia="zh-CN"/>
        </w:rPr>
        <w:t>TA</w:t>
      </w:r>
      <w:r>
        <w:rPr>
          <w:rFonts w:hint="eastAsia"/>
          <w:lang w:eastAsia="zh-CN"/>
        </w:rPr>
        <w:t>的印象，</w:t>
      </w:r>
      <w:r>
        <w:rPr>
          <w:rFonts w:hint="eastAsia"/>
          <w:lang w:val="en-US" w:eastAsia="zh-CN"/>
        </w:rPr>
        <w:t>TA可以是你的好友或陌生人。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匿名表白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用一张照片匿名表白心仪已久的TA，创造一段美丽的邂逅！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拓展人脉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创建专属人物志，全面展现自己，轻松拓展人脉，建立多领域的社交圈。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查看自己照片的印象标签，收获匿名表白，丰富同框关系，更多全新功能等你体验！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950D1"/>
    <w:rsid w:val="09D950D1"/>
    <w:rsid w:val="6D535020"/>
    <w:rsid w:val="7102671F"/>
    <w:rsid w:val="736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2018-05-22T02:39:00Z</dcterms:created>
  <dc:creator>断虹霁雨中等待(*^◎^*)</dc:creator>
  <cp:lastModifiedBy>断虹霁雨中等待(*^◎^*)</cp:lastModifiedBy>
  <dcterms:modified xsi:type="dcterms:W3CDTF">2018-05-22T10:37:44Z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