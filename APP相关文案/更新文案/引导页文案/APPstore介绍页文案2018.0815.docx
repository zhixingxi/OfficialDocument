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APPstore介绍页文案——3.0版本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更名： 脸搜更名为脸探,开启全新体验；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首页:  全新首页，打造极简搜索体验；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探索:  精准推荐，探索小世界大精彩；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社交:  人脸识别，AR黑科技撩人神器；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六度：发现同框，深度挖掘六度人脉关系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7CD1D"/>
    <w:multiLevelType w:val="singleLevel"/>
    <w:tmpl w:val="5AE7CD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E0845"/>
    <w:rsid w:val="12497057"/>
    <w:rsid w:val="272E0845"/>
    <w:rsid w:val="63C127FE"/>
    <w:rsid w:val="66760F3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2018-08-14T05:39:00Z</dcterms:created>
  <dc:creator>断虹霁雨中等待(*^◎^*)</dc:creator>
  <cp:lastModifiedBy>断虹霁雨中等待(*^◎^*)</cp:lastModifiedBy>
  <dcterms:modified xsi:type="dcterms:W3CDTF">2018-08-15T03:36:15Z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