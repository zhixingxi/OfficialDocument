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刷脸页面文案: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AR刷脸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趣味刷脸测验，发现个性标签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首页文案（3选1）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脸探—你被发现了吗？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人脸识别，开启新发现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全新人物发现之旅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刷脸黑科技，创造新奇人物发现！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E9901A"/>
    <w:multiLevelType w:val="singleLevel"/>
    <w:tmpl w:val="F5E9901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21F15A"/>
    <w:multiLevelType w:val="singleLevel"/>
    <w:tmpl w:val="5521F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C0DE8"/>
    <w:rsid w:val="117F433C"/>
    <w:rsid w:val="18EC0DE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2018-06-25T09:57:00Z</dcterms:created>
  <dc:creator>断虹霁雨中等待(*^◎^*)</dc:creator>
  <cp:lastModifiedBy>断虹霁雨中等待(*^◎^*)</cp:lastModifiedBy>
  <dcterms:modified xsi:type="dcterms:W3CDTF">2018-06-25T12:04:19Z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