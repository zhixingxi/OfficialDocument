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产品引导页文案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AR扫脸搜索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AR人脸识别搜索，跟随Face找到Ta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个性盯脸社交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一键盯脸关注，接收Ta的全网资讯信息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实时消息推送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盯脸消息推送，不再错过Ta的任何一条资讯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发现同框关系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创建同框关系，发现更多人脉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认识更多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想认识的人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A0BF6"/>
    <w:rsid w:val="142B5B0C"/>
    <w:rsid w:val="6D535020"/>
    <w:rsid w:val="7F4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2018-09-27T06:08:00Z</dcterms:created>
  <dc:creator>断虹霁雨中等待(*^◎^*)</dc:creator>
  <cp:lastModifiedBy>断虹霁雨中等待(*^◎^*)</cp:lastModifiedBy>
  <dcterms:modified xsi:type="dcterms:W3CDTF">2018-09-27T06:12:30Z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