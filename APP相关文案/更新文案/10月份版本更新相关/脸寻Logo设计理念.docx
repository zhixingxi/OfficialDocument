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脸寻Logo设计理念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设计建议：</w:t>
      </w:r>
      <w:bookmarkStart w:id="0" w:name="_GoBack"/>
      <w:bookmarkEnd w:id="0"/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logo设计要突出脸寻“人脸识别、搜索”的核心功能点。可用“名称字母L、或者眼睛”相关元素，突出我们产品人脸识别、寻找人的主要功能，蕴含名字的含义。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融合工具和社交理念，抓住用户群体的审美习惯。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logo色调根据产品主题色而定，建议白色或者黄色系渐变。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7C991"/>
    <w:multiLevelType w:val="singleLevel"/>
    <w:tmpl w:val="72D7C9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B5057"/>
    <w:rsid w:val="0FEC16BC"/>
    <w:rsid w:val="3A0B505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2018-09-27T08:58:00Z</dcterms:created>
  <dc:creator>断虹霁雨中等待(*^◎^*)</dc:creator>
  <cp:lastModifiedBy>断虹霁雨中等待(*^◎^*)</cp:lastModifiedBy>
  <dcterms:modified xsi:type="dcterms:W3CDTF">2018-09-27T10:35:05Z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