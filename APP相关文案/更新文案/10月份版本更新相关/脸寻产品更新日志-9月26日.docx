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脸寻产品更新日志</w:t>
      </w:r>
    </w:p>
    <w:p>
      <w:pPr>
        <w:spacing w:line="360" w:lineRule="auto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脸寻有新版本啦！</w:t>
      </w:r>
    </w:p>
    <w:p>
      <w:pPr>
        <w:spacing w:line="360" w:lineRule="auto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艾瑞巴蒂，终于等到了祖国妈妈的生日！我们的产品汪和程序猿怀着满腔的激情 ，加班加点的辛苦工作，终于赶在十一小长假之前，为大家做了一份“国庆大礼”。</w:t>
      </w:r>
    </w:p>
    <w:p>
      <w:pPr>
        <w:spacing w:line="360" w:lineRule="auto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吭吭吭，划重点！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新增AR刷脸场景功能引导，盯脸、个人中心、发消息的功能按钮放置首页。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盯脸功能优化，一张照片即可进行盯脸关注。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消息页面更改为“脸信”，靠“颜值”发现惊喜。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搜索功能优化，融合AR扫脸和拍照搜索，搜索更方便。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搜索结果、盯脸资讯推送优化，信息匹配更精准。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其他细节体验优化，修复了几个小bug。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spacing w:line="360" w:lineRule="auto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大家在使用过程中，意见尽管砸过来，我会统统记在本本上，督促程序猿小哥改进的！</w:t>
      </w:r>
    </w:p>
    <w:p>
      <w:pPr>
        <w:spacing w:line="360" w:lineRule="auto"/>
        <w:jc w:val="both"/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提前祝国庆节快乐，遇见趣人趣事可在脸寻上发布分享哦！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A9F434"/>
    <w:multiLevelType w:val="singleLevel"/>
    <w:tmpl w:val="C1A9F4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A6C76"/>
    <w:rsid w:val="0B8E783A"/>
    <w:rsid w:val="22FD2874"/>
    <w:rsid w:val="6D535020"/>
    <w:rsid w:val="76AA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2018-09-26T02:32:00Z</dcterms:created>
  <dc:creator>断虹霁雨中等待(*^◎^*)</dc:creator>
  <cp:lastModifiedBy>断虹霁雨中等待(*^◎^*)</cp:lastModifiedBy>
  <dcterms:modified xsi:type="dcterms:W3CDTF">2018-09-27T05:48:14Z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