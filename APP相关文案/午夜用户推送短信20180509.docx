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有位朋友在脸搜关注了你，并发布“问答”，希望获取更多对你的了解！详情猛戳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t.cn/RmnxKoO 回T退订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有好友在脸搜表示喜欢你，并希望通过“问答”，对你进一步了解！看看</w:t>
      </w:r>
      <w:r>
        <w:rPr>
          <w:rFonts w:hint="eastAsia"/>
          <w:lang w:val="en-US" w:eastAsia="zh-CN"/>
        </w:rPr>
        <w:t>TA是谁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t.cn/RmnxKoO 回T退订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一位异性好友在脸搜晒了一张你的照片，并说“一直寻找，却不知道我们什么时候能再见？”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点击查看t.cn/RmnxKoO 回T退订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一位异性好友在脸搜发布了你的照片，表示对你感兴趣，并急需你的联系方式，快去看看TA是谁t.cn/RmnxKoO </w:t>
      </w:r>
      <w:bookmarkStart w:id="0" w:name="_GoBack"/>
      <w:bookmarkEnd w:id="0"/>
      <w:r>
        <w:rPr>
          <w:rFonts w:hint="eastAsia"/>
          <w:lang w:val="en-US" w:eastAsia="zh-CN"/>
        </w:rPr>
        <w:t>回T退订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有3位异性好友在脸搜特别关注了你，并查看了你最近一周的社交动态。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点击查看t.cn/RmnxKoO 回T退订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有5位异性好友在脸搜将你标记为“特别关注”，表示对你感兴趣并希望能够尽快取得联系。告诉TA联系方式，戳t.cn/RmnxKoO 回T退订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FCD1"/>
    <w:multiLevelType w:val="singleLevel"/>
    <w:tmpl w:val="0BC9FC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07A1D"/>
    <w:rsid w:val="27407A1D"/>
    <w:rsid w:val="6D535020"/>
    <w:rsid w:val="6E02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2018-05-09T06:59:00Z</dcterms:created>
  <dc:creator>断虹霁雨中等待(*^◎^*)</dc:creator>
  <cp:lastModifiedBy>断虹霁雨中等待(*^◎^*)</cp:lastModifiedBy>
  <dcterms:modified xsi:type="dcterms:W3CDTF">2018-05-09T08:12:37Z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