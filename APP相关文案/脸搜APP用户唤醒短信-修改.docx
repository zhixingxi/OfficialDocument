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有人在脸搜发布了你的照片，并急需你的联系方式，快去看看她是谁吧！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去查看t.cn/RmnxKoO 回T退订【脸搜APP】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有人在脸搜关注了你，并发布了一条与你有关的图片问答，已有5人回复，去查看t.cn/RmnxKoO 回T退订【脸搜APP】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你的好友在脸搜问答发布了你们的合影，并向你分享了一个问答，前去查看t.cn/RmnxKoO 回T退订【脸搜APP】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脸搜问答有一张与你相关的动态，已有10人回答，前去验证t.cn/RmnxKoO 回T退订【脸搜APP】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有位老友在脸搜问答中@了你，并晒了一张你小时候的照片，看看Ta是谁t.cn/RmnxKoO 回T退订【脸搜APP】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一位昔日同窗在脸搜发布了一条与你有关的动态，并说：“你知道我一直在找你吗？”点击查看t.cn/RmnxKoO 回T退订【脸搜APP】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有人对你一见钟情了！并在脸搜问答发布了你的照片，寻找你的联系方式！点击查看t.cn/RmnxKoO 回T退订【脸搜APP】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有2位好友在脸搜关注了你，并希望与你取得联系。前去查看t.cn/RmnxKoO 回T退订【脸搜APP】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有3位好友在脸搜特别关注了你，并分享了与你的合</w:t>
      </w:r>
      <w:bookmarkStart w:id="0" w:name="_GoBack"/>
      <w:bookmarkEnd w:id="0"/>
      <w:r>
        <w:rPr>
          <w:rFonts w:hint="eastAsia"/>
          <w:lang w:val="en-US" w:eastAsia="zh-CN"/>
        </w:rPr>
        <w:t>影，前去查看t.cn/RmnxKoO 回T退订【脸搜APP】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46769"/>
    <w:rsid w:val="16646769"/>
    <w:rsid w:val="21D210AB"/>
    <w:rsid w:val="41672CF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2018-04-20T03:15:00Z</dcterms:created>
  <dc:creator>Administrator</dc:creator>
  <cp:lastModifiedBy>断虹霁雨中等待(*^◎^*)</cp:lastModifiedBy>
  <dcterms:modified xsi:type="dcterms:W3CDTF">2018-04-20T09:47:54Z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