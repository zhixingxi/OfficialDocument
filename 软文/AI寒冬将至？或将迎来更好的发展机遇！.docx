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right="0" w:firstLine="0"/>
        <w:jc w:val="center"/>
        <w:rPr>
          <w:rFonts w:hint="eastAsia" w:ascii="Helvetica" w:hAnsi="Helvetica" w:eastAsia="宋体" w:cs="Helvetica"/>
          <w:b/>
          <w:bCs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AI寒冬将至？或将迎来更好的良机！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AI技术不断发展，但是越来越多的人发现人工智能很难被驾驭，AI所宣扬的使用场景很大程度上还未实现。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AI在迅速发展，但并没有像人们想象中发展的那么迅速。根据互联网数据统计机构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Statista发布的调查结果</w:t>
      </w: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来看，截止</w:t>
      </w: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2017年，全球只有5%的企业在生产流程和产品中广泛采用了AI，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32%的企业尚未采用AI，22%的企业甚至没有采用AI的计划。知名AI研究人员菲利普·皮恩尼斯</w:t>
      </w: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在自己的观点中表示“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AI寒冬即将到来</w:t>
      </w: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”。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无人驾驶汽车被大肆宣传，但却发生了行人被无人驾驶汽车撞死的事件。人们开始怀疑，不仅怀疑技术，更是怀疑无人驾驶是否存在道德问题。无人驾驶的问题演变成了关于良知、情感和感知的辩论。在皮恩尼斯看来，无人驾驶的梦想很遥远，要想可靠的避免事故，需要数年的努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AI的实现并不能一蹴而就，以云计算和互联网的变化来说，从对人们生活产生影响到重大的转变，花了将近10年的时间。而AI在发展的过程中，很多人会夸大AI技术的发展，但企业中的大多AI应用程序不过是“试点”。很多宣传AI的应用，只不过在一次次试验这个技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同时，随着AI技术和大数据的发展，人们对于隐私的需求不断增长。很多软件应用会研究用户的行为， 但随着人们保护隐私意识的增强，相关部门会进行相应的监管，改变相应的规则，尤其是手机、存储和分析用户个人信息的公司，这也意味着个人的信息保护已经得到了关乎，而毫无节制的使用个人信息的行为将会付出代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AI与伦理道德的结合不可避免。AI的普遍使用，简化了流程、增加了便利性、改进了产品和服务。随着关于AI的讨论深入，“AI”与“伦理”的结合，揭示了目前存在的问题，AI技术在什么方面会带来不利影响，考验着人们的价值观和道德良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AI在不断的进步，走过了很长的路，但需要越来越多的时间来成熟。计算机技术水平的不断提高，也决定了AI如何更好地融入企业，如何用AI解决现在的问题。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AI的无处不在将引起我们生活的重大变化，越来越多的AI领军人物加入AI的发展中，AI的发展前景不会因为面临的问题减弱，而是会越来越好，人们对AI的期望也会不断提高。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脸寻APP是一款建立在AI智能人脸识别技术基础上的APP，它以AR刷脸识别搜索满足用户的信息搜索需求，同时加入了盯脸、探索、同框关系等社区功能，在一定程度上满足了用户的社交需求。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val="en-US" w:eastAsia="zh-CN"/>
        </w:rPr>
        <w:t>因为整个人工智能环境和发展进程。脸寻APP在满足用户上，可能存在一定的局限性，但随着版本的一次次更新，数据的不断丰富，技术的不断完善，不就的未来，脸寻APP就会成为改变我们搜索习惯和社交习惯的“黑科技”神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A1BC5"/>
    <w:rsid w:val="404A1BC5"/>
    <w:rsid w:val="63B23AA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2018-10-17T03:26:00Z</dcterms:created>
  <dc:creator>断虹霁雨中等待(*^◎^*)</dc:creator>
  <cp:lastModifiedBy>断虹霁雨中等待(*^◎^*)</cp:lastModifiedBy>
  <dcterms:modified xsi:type="dcterms:W3CDTF">2018-10-17T05:33:12Z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