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不止爱你一个！切记这些星座女会背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</w:rPr>
        <w:t>叛你！TOP3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社会在发展，人的思想也在不断的改变！出轨、背叛的事情不仅仅只会发生在男人身上，女人身上也会时有发生。可能是生活中得不到满足，也有可能是外面的诱惑太大，有很多女人容易出现情感十足，很多人会在脸搜看看对方有没有不适合的社交动态，最后不欢而散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13075" cy="2010410"/>
            <wp:effectExtent l="0" t="0" r="15875" b="889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01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可是为什么会有背叛呢？我们经常听到的“我只爱你”是个美丽的谎言？我们一起来看看，十二星座中哪些星座女最容易背叛你。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TOP3：天秤女——精神背叛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其实天秤座的女生一般情况不会出轨，天秤女是很有原则的人，但是她们很在意价值观、人生观是否一致。如果对方跟自己想法差别很大，她们就容易找有共性的人倾诉，表达自己的想法，时间长了，就容易产生心理上的依赖，也就是精神上的出轨。所以对于天秤女，避免她们精神出轨的最好方式就是多倾听她们的心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97250" cy="2266950"/>
            <wp:effectExtent l="0" t="0" r="1270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TOP2：摩羯女——喜欢激情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摩羯座的女生很有主见，知道自己想要什么，对于家庭她们是忠诚的，但是她们也是喜欢激情的女子。如果长时间是千篇一律的生活，会让她们觉得压抑，如果另一半不能制造激情，而她们又遇到让自己充满活力，的男人，就很容易控制不住自己的思想，从而做出越轨行为，但她们不会让自己陷入太深，清醒之后会抽身回归家庭。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01160" cy="2816225"/>
            <wp:effectExtent l="0" t="0" r="8890" b="317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5"/>
          <w:rFonts w:hint="eastAsia" w:ascii="华文楷体" w:hAnsi="华文楷体" w:eastAsia="华文楷体" w:cs="华文楷体"/>
          <w:b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TOP1：狮子女——暧昧不清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狮子座的女生天生就是喜欢俘获男人的心，表现妩媚，男人都喜欢狮子女的妖媚矫情，这会激起男人的征服和占有欲，而狮子女又喜欢喝男人暧昧不清，欲情故纵。所以，狮子座的女生一般人还驾驭不了，喜欢狮子的女生，就要能接受她喜欢喝异性暧昧不清的天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ind w:left="0" w:right="0" w:firstLine="420" w:firstLineChars="200"/>
        <w:textAlignment w:val="auto"/>
        <w:outlineLvl w:val="9"/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以上就是三个最容易出现背叛行为的星座女，如果不想彼此发生一些不愉快的现象，就多多和对方沟通，并在脸搜上关注她，了解她的社交动态，及时发现背叛行为萌芽，更好的维系感情。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 w:ascii="华文楷体" w:hAnsi="华文楷体" w:eastAsia="华文楷体" w:cs="华文楷体"/>
          <w:sz w:val="21"/>
          <w:szCs w:val="21"/>
          <w:lang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文章链接：https://www.toutiao.com/i6555740410092716551/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41235"/>
    <w:rsid w:val="58F4123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2018-08-01T02:55:00Z</dcterms:created>
  <dc:creator>断虹霁雨中等待(*^◎^*)</dc:creator>
  <cp:lastModifiedBy>断虹霁雨中等待(*^◎^*)</cp:lastModifiedBy>
  <dcterms:modified xsi:type="dcterms:W3CDTF">2018-08-01T02:58:24Z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