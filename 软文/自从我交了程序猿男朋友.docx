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华文楷体" w:hAnsi="华文楷体" w:eastAsia="华文楷体" w:cs="华文楷体"/>
          <w:b/>
          <w:i w:val="0"/>
          <w:caps w:val="0"/>
          <w:color w:val="1A1A1A"/>
          <w:spacing w:val="0"/>
          <w:sz w:val="21"/>
          <w:szCs w:val="21"/>
          <w:shd w:val="clear" w:fill="FFFFFF"/>
        </w:rPr>
      </w:pPr>
      <w:bookmarkStart w:id="0" w:name="_GoBack"/>
      <w:r>
        <w:rPr>
          <w:rFonts w:hint="eastAsia" w:ascii="华文楷体" w:hAnsi="华文楷体" w:eastAsia="华文楷体" w:cs="华文楷体"/>
          <w:b/>
          <w:i w:val="0"/>
          <w:caps w:val="0"/>
          <w:color w:val="1A1A1A"/>
          <w:spacing w:val="0"/>
          <w:sz w:val="21"/>
          <w:szCs w:val="21"/>
          <w:shd w:val="clear" w:fill="FFFFFF"/>
        </w:rPr>
        <w:t>自从我交了程序猿男朋友……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听说现在有两种男人不能嫁，一是军人，一个是程序猿。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前者见不到，后者睡（si）的(de)少(zao)。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程序猿的身份标签：木讷、闷骚、话少、加班多、情商低........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05910" cy="3079750"/>
            <wp:effectExtent l="0" t="0" r="8890" b="635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作为一名资深的程序猿女友，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关注点从时尚、逛街、美食、旅游转向编程、代码、产品、APP的传媒精（xi）英（jing），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我对这些广为流传的“谎言”是抗拒的。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刚认识我家程序猿小哥的时候，发现程序猿并不像我们想象的那么忙，不然哪有时间撩妹子。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可跟他确定关系之后，我就“后悔了”。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因为每次开启加班节奏的时候，通宵是常事，一周休息一天基本都是在睡梦中度过，还有一官方作息制叫“996”。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14750" cy="33147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FFFF"/>
          <w:spacing w:val="0"/>
          <w:sz w:val="21"/>
          <w:szCs w:val="21"/>
          <w:shd w:val="clear" w:fill="FFFFFF"/>
        </w:rPr>
        <w:t>GIF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因为处在魔都，快节奏的工作生活常常让人怀疑人生，这点我也就忍了。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而我也终于圆了青春懵懂时的梦想：成为“军嫂”的影子——“猿嫂”。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但是“话少”是谁给定义的？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生活中总是喋喋不休，但没有一句说到点上。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通常，我们的对话是这样的：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上班好辛苦吧？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我家猿：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最近swift好像蛮火的。敲代码也要不断学习，但是没时间。你知道吗，我们公司的那个写后台的，技术蛮牛逼的。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C++、PHP、oc、swift.........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我: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...........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我们今天吃什么：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我家猿：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你知道吗，最近又有一个做外卖的APP火了。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吃完饭，结账中......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我们等下去哪里逛？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我家猿：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你发现没，现在好多点都可以在座位上扫一扫点餐并结账，（IT）技术是越来越牛逼了。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我：............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FFFF"/>
          <w:spacing w:val="0"/>
          <w:sz w:val="21"/>
          <w:szCs w:val="21"/>
          <w:shd w:val="clear" w:fill="FFFFFF"/>
        </w:rPr>
        <w:t>GIF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我家猿：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明天下班回去给你一个惊喜。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（心理剧）我家猿居然说要给我惊喜，后天是周末，</w:t>
      </w: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难道是要带我去浪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？难道是给我买了</w:t>
      </w: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那套我最喜欢的化妆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品？不对，应该是</w:t>
      </w: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给我买了苹果10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；不对，应该是........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全身的每个细胞都奔走着期待，直到晚上9点下班回来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我家猿：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surprise！你的最爱！奶油蛋糕！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我（晴转暴雨）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：你不知道老娘最近要减肥吗？啊啊啊啊啊.....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我家猿：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哎呀，不用减，你又不胖，就算胖点怎么了，反正怎样你都好看。况且你每次路过蛋糕店，渴望的小眼神和咽下去的口水都出卖了你.......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我: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........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09950" cy="2448560"/>
            <wp:effectExtent l="0" t="0" r="0" b="889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几次纠结的循环过后，我当然义无反顾的吃光了那个蛋糕，并且原谅了他。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成为程序员的女朋友，我的生活还有了以下改变：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闺蜜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：我电脑太卡了，让你家猿帮我修修呗。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表妹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：我手机开机密码忘了，我姐夫能不能帮我改改密码？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同事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：我要换手机，让你对象给推荐一下什么型号的好。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.............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FFFF"/>
          <w:spacing w:val="0"/>
          <w:sz w:val="21"/>
          <w:szCs w:val="21"/>
          <w:shd w:val="clear" w:fill="FFFFFF"/>
        </w:rPr>
        <w:t>GIF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我次奥，</w:t>
      </w: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他只是一个撸代码的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，不是修电脑的，也不是修手机的，更不是卖手机的，只是一个程序猿而已！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当然，有一个程序猿男朋友，也不是一点好处都没有。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在他工作不忙的时候，你可以让他当牛做马，端茶送水，脾气好到你没脾气；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打扫卫生、洗衣做饭都可以撒手不管；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再也不担心乱七八糟的账号密码记不住，因为他对数字敏感，并且会想办法帮你记住。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10385" cy="1810385"/>
            <wp:effectExtent l="0" t="0" r="18415" b="1841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程序猿的圈子里除了代码就是代码，简单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一年四季，不会超过10套衣服，省心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程序猿大多不抽烟不喝酒，省钱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有个程序猿男朋友，很快你就会知道C++、PHP、Java、Bug、HTML是什么鬼；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不知道哪根筋搭错的时候，还会给你写一个“惊喜”页面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“见证奇迹的时刻到了”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FFFF"/>
          <w:spacing w:val="0"/>
          <w:sz w:val="21"/>
          <w:szCs w:val="21"/>
          <w:shd w:val="clear" w:fill="FFFFFF"/>
        </w:rPr>
        <w:t>GIF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“你不觉得很神奇吗，这么高大上的东西，你居然一点反应都没有。”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“我为什么要有反应？神经病！”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339975" cy="1886585"/>
            <wp:effectExtent l="0" t="0" r="3175" b="1841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当然，他还会给你推荐一堆他认为比较好的网站、APP。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同时吧啦一堆你不懂也不想懂的猿类语言。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而我全身的每个细胞依然是拒绝的。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直到昨天，他说：给你看个神奇的东西，有惊喜哈！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打开手机上“脸搜”，用我们两个的照片进行搜索，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“是不是你？你十几岁居然是这个样子，哈哈哈哈......”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妈妈呀，这个屏幕里的小村姑是谁？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黝黑的皮肤，穿着东北样式的大棉袄，还一脸灿烂的比划出剪刀手！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86735" cy="3086735"/>
            <wp:effectExtent l="0" t="0" r="18415" b="18415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等我缓过神来，我家猿已经帮我把照片从相关网站删除了，但是却被他保存了！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看来一定是我上辈子罪虐深重，让我一个小仙女乱入了程序猿类的世界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找了一个程序猿男朋友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让我的世界远离了商场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告别了化妆品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记住了代码家族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找到了“自己”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保住了隐私！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60" w:lineRule="auto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1A1A1A"/>
          <w:spacing w:val="10"/>
          <w:sz w:val="21"/>
          <w:szCs w:val="21"/>
        </w:rPr>
      </w:pPr>
      <w:r>
        <w:rPr>
          <w:rStyle w:val="4"/>
          <w:rFonts w:hint="eastAsia" w:ascii="华文楷体" w:hAnsi="华文楷体" w:eastAsia="华文楷体" w:cs="华文楷体"/>
          <w:i w:val="0"/>
          <w:caps w:val="0"/>
          <w:color w:val="1A1A1A"/>
          <w:spacing w:val="10"/>
          <w:sz w:val="21"/>
          <w:szCs w:val="21"/>
          <w:bdr w:val="none" w:color="auto" w:sz="0" w:space="0"/>
          <w:shd w:val="clear" w:fill="FFFFFF"/>
        </w:rPr>
        <w:t>脸搜，一款颜而有信的APP！</w:t>
      </w:r>
    </w:p>
    <w:p>
      <w:pPr>
        <w:spacing w:line="360" w:lineRule="auto"/>
        <w:rPr>
          <w:rFonts w:hint="eastAsia" w:ascii="华文楷体" w:hAnsi="华文楷体" w:eastAsia="华文楷体" w:cs="华文楷体"/>
          <w:b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spacing w:line="360" w:lineRule="auto"/>
        <w:rPr>
          <w:rFonts w:hint="eastAsia" w:ascii="华文楷体" w:hAnsi="华文楷体" w:eastAsia="华文楷体" w:cs="华文楷体"/>
          <w:b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文章链接：https://kuaibao.qq.com/s/20171206A0PK5E00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040D1"/>
    <w:rsid w:val="462040D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2018-08-01T03:08:00Z</dcterms:created>
  <dc:creator>断虹霁雨中等待(*^◎^*)</dc:creator>
  <cp:lastModifiedBy>断虹霁雨中等待(*^◎^*)</cp:lastModifiedBy>
  <dcterms:modified xsi:type="dcterms:W3CDTF">2018-08-01T03:11:37Z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