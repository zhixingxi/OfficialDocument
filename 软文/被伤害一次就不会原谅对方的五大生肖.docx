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华文楷体" w:hAnsi="华文楷体" w:eastAsia="华文楷体" w:cs="华文楷体"/>
          <w:b/>
          <w:bCs/>
          <w:sz w:val="21"/>
          <w:szCs w:val="21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</w:rPr>
        <w:t>被伤害一次就不会原谅对方的五大生肖!说的很准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60" w:lineRule="auto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我们一直说时间可以治愈一切，但这也看什么样的人，什么样的事，给我们带来了什么样的伤害。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60" w:lineRule="auto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很多人就算随着时间的推移，有些事也无法原谅，而有些人有些事，不需要时间就可以释怀。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60" w:lineRule="auto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而下面这几大生肖，在经历了一次伤害之后，就永远不会原谅对方。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60" w:lineRule="auto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</w:rPr>
      </w:pPr>
      <w:r>
        <w:rPr>
          <w:rStyle w:val="5"/>
          <w:rFonts w:hint="eastAsia" w:ascii="华文楷体" w:hAnsi="华文楷体" w:eastAsia="华文楷体" w:cs="华文楷体"/>
          <w:b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生肖羊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60" w:lineRule="auto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前一段时间，羊比较火。不知道是传说中说属羊的命不好，还是什么，有很多属羊的小伙伴自动抱团，表示不服。而在情感上，羊属于心思比较敏感的，所以生肖为羊的人在被伤害后很长一段时间会胡思乱想，想的越多就会觉得自己越委屈。所以面对这种痛苦的经历，他们绝对不会轻易原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60" w:lineRule="auto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782695" cy="2524125"/>
            <wp:effectExtent l="0" t="0" r="825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269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60" w:lineRule="auto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</w:rPr>
      </w:pPr>
      <w:r>
        <w:rPr>
          <w:rStyle w:val="5"/>
          <w:rFonts w:hint="eastAsia" w:ascii="华文楷体" w:hAnsi="华文楷体" w:eastAsia="华文楷体" w:cs="华文楷体"/>
          <w:b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生肖虎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60" w:lineRule="auto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对属虎的人来说他们不想原谅对方，只是为了警醒自己，希望自己能够时刻牢记这个教训，并不希望类似的事情再次发生在自己身上。所以对于痛苦的经历，他们会选择牢记并时刻告诫自己不要重蹈覆辙。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60" w:lineRule="auto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</w:rPr>
      </w:pPr>
      <w:r>
        <w:rPr>
          <w:rStyle w:val="5"/>
          <w:rFonts w:hint="eastAsia" w:ascii="华文楷体" w:hAnsi="华文楷体" w:eastAsia="华文楷体" w:cs="华文楷体"/>
          <w:b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生肖蛇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60" w:lineRule="auto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蛇是一个报复心很强的生肖，在被伤害后，是不可能选择原谅的。对于属蛇的人，随着时间的推移，他们的恨意就会越深，对于伤害过自己的人，根本不会选择原谅。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60" w:lineRule="auto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197985" cy="2800985"/>
            <wp:effectExtent l="0" t="0" r="12065" b="1841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2800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60" w:lineRule="auto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</w:rPr>
      </w:pPr>
      <w:r>
        <w:rPr>
          <w:rStyle w:val="5"/>
          <w:rFonts w:hint="eastAsia" w:ascii="华文楷体" w:hAnsi="华文楷体" w:eastAsia="华文楷体" w:cs="华文楷体"/>
          <w:b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生肖鼠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60" w:lineRule="auto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生肖鼠是一个特别能忍得生肖。在受到伤害的时候，他们可能不会说什么，但是他们会把这些伤害牢记在心底，等到时机成熟的时候在一起还给你。所以对于生肖是鼠的人，不要奢求原谅，他们不去加倍的还回去就是很好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60" w:lineRule="auto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</w:rPr>
      </w:pPr>
      <w:r>
        <w:rPr>
          <w:rStyle w:val="5"/>
          <w:rFonts w:hint="eastAsia" w:ascii="华文楷体" w:hAnsi="华文楷体" w:eastAsia="华文楷体" w:cs="华文楷体"/>
          <w:b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生肖牛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60" w:lineRule="auto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属牛的人特别喜欢钻牛角尖，哪怕这件事情已经过去了很久，他们还是会不停的去想，然后对曾经发生的事情耿耿于怀。只要一想到对方过去带给自己那么多的痛苦，生肖牛就异常的痛苦，所以哪怕是下辈子，你也不可能获得生肖牛的原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60" w:lineRule="auto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</w:rPr>
      </w:pPr>
      <w:r>
        <w:rPr>
          <w:rStyle w:val="5"/>
          <w:rFonts w:hint="eastAsia" w:ascii="华文楷体" w:hAnsi="华文楷体" w:eastAsia="华文楷体" w:cs="华文楷体"/>
          <w:b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其实喜欢一个人很简单，不要去刻意的伤害，更不要欺骗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。人都有一颗不安分的心，但是情感上不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 w:line="360" w:lineRule="auto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要不安分。不要以为自己有多聪明，毕竟现在通过脸搜关注，就可以看到很多平台上的社交动态。如果你也想真正了解身边“熟悉的陌生人”，可以用脸搜获取他们的“秘密”。</w:t>
      </w:r>
    </w:p>
    <w:p>
      <w:pPr>
        <w:spacing w:line="360" w:lineRule="auto"/>
        <w:rPr>
          <w:rFonts w:hint="eastAsia" w:ascii="华文楷体" w:hAnsi="华文楷体" w:eastAsia="华文楷体" w:cs="华文楷体"/>
          <w:sz w:val="21"/>
          <w:szCs w:val="21"/>
        </w:rPr>
      </w:pPr>
    </w:p>
    <w:p>
      <w:pPr>
        <w:spacing w:line="360" w:lineRule="auto"/>
        <w:rPr>
          <w:rFonts w:hint="eastAsia" w:ascii="华文楷体" w:hAnsi="华文楷体" w:eastAsia="华文楷体" w:cs="华文楷体"/>
          <w:sz w:val="21"/>
          <w:szCs w:val="21"/>
          <w:lang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eastAsia="zh-CN"/>
        </w:rPr>
        <w:t>文章链接：https://www.sohu.com/a/231567992_100062072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F74ABB"/>
    <w:rsid w:val="29F74AB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2018-08-01T03:17:00Z</dcterms:created>
  <dc:creator>断虹霁雨中等待(*^◎^*)</dc:creator>
  <cp:lastModifiedBy>断虹霁雨中等待(*^◎^*)</cp:lastModifiedBy>
  <dcterms:modified xsi:type="dcterms:W3CDTF">2018-08-01T03:19:30Z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