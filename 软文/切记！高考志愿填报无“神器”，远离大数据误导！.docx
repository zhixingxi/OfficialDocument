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2" w:firstLineChars="20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i w:val="0"/>
          <w:caps w:val="0"/>
          <w:color w:val="1A1A1A"/>
          <w:spacing w:val="0"/>
          <w:sz w:val="21"/>
          <w:szCs w:val="21"/>
          <w:shd w:val="clear" w:fill="FFFFFF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切记！高考志愿填报无“神器”，远离大数据误导！</w:t>
      </w:r>
    </w:p>
    <w:bookmarkEnd w:id="0"/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6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最近，各省的高考成绩和录取分数线都陆续出炉，而学生和家长也迎来了高考后最重要的一个选择：合理填报高考志愿。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63085" cy="2924810"/>
            <wp:effectExtent l="0" t="0" r="18415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6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与此同时，各式各样的高考志愿填报APP也涌现出来，很多APP打着大数据、AI的幌子，自称高考志愿“神器”。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6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但是这些神器真的有效吗？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6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其实高考志愿的填报并没有真正的神器，很多APP抓住家长和学生的心理，以“大数据”、“人工智能”等为噱头，包含了很多院校历年录取分数线等信息，</w:t>
      </w: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但这些数据并不靠谱。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甚至一些APP还打着AI助力志愿填报的幌子，收取高额的费用。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jc w:val="center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29685" cy="2374265"/>
            <wp:effectExtent l="0" t="0" r="18415" b="698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6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高考志愿填报综合考虑往年数据统计的同时，还要结合今年的实际情况，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不要盲目相信什么神器。家长和学生对所取得的高考成绩要有正确的认知，分析利弊，结合自己的兴趣和职业规划，作出相应的选择。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6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遵循“量力而行”的原则。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高考志愿填报的时候，要根据自己的实际情况选择学校和专业，避开高分和低分陷阱。大学排行榜也是值得大家参考的重要因素之一。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6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加强职业生涯规划教育。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很多学生对于“打算报哪个学校”、“想学什么专业”、“今后打算做什么工作”都没有明确的答案，这也是职业规划教育缺失导致的结果。学生在填报志愿的时候，要有自己的职业规划，同时考虑社会发展需求，将个人兴趣、发展规划和社会发展需求相结合，作出合适的选择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jc w:val="center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45280" cy="2772410"/>
            <wp:effectExtent l="0" t="0" r="7620" b="889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6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除了以上需要注意事项，在填报志愿的时候，多参与、多比较、多付出是基础。</w:t>
      </w: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学校和专业之间，坚持学校优先的原则，不要因为专业过度纠结。地域方面，如果成绩比较好的话，北京上海优先考虑，其次是各大省会城市。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6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虽然在高考志愿填报上，不可盲目信任大数据。但在了解专业牛人或者认识新同学，亦或者获取人物信息方面，AI和大数据的结合使用还是非常有益的。</w:t>
      </w: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脸搜不能帮你填报高考志愿，但能助你走进未来大学同学，了解专业牛人，帮你找到志同道合的朋友。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  <w:b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文章链接：https://kuaibao.qq.com/s/20180625A12F5400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867CA"/>
    <w:rsid w:val="6D535020"/>
    <w:rsid w:val="72E8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2018-08-01T03:05:00Z</dcterms:created>
  <dc:creator>断虹霁雨中等待(*^◎^*)</dc:creator>
  <cp:lastModifiedBy>断虹霁雨中等待(*^◎^*)</cp:lastModifiedBy>
  <dcterms:modified xsi:type="dcterms:W3CDTF">2018-08-01T03:07:29Z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